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1EA0" w14:textId="16BF0BA9" w:rsidR="00F85836" w:rsidRDefault="00060960" w:rsidP="00060960">
      <w:pPr>
        <w:pStyle w:val="Heading1"/>
      </w:pPr>
      <w:r>
        <w:t>Taakverdeling</w:t>
      </w:r>
      <w:r w:rsidR="00881098">
        <w:t xml:space="preserve"> Sint</w:t>
      </w:r>
    </w:p>
    <w:p w14:paraId="0DF89A92" w14:textId="18C81FCC" w:rsidR="00881098" w:rsidRDefault="00881098" w:rsidP="00824271">
      <w:pPr>
        <w:rPr>
          <w:lang w:val="nl-BE"/>
        </w:rPr>
      </w:pPr>
    </w:p>
    <w:p w14:paraId="5078952C" w14:textId="392CEA88" w:rsidR="00464557" w:rsidRDefault="00464557" w:rsidP="00824271">
      <w:pPr>
        <w:rPr>
          <w:rStyle w:val="IntenseEmphasis"/>
        </w:rPr>
      </w:pPr>
      <w:r w:rsidRPr="00464557">
        <w:rPr>
          <w:rStyle w:val="IntenseEmphasis"/>
        </w:rPr>
        <w:t>Inpakken: zaterdag 12 november vanaf 14u</w:t>
      </w:r>
    </w:p>
    <w:p w14:paraId="0B2E23EC" w14:textId="53ADE3DD" w:rsidR="00001D25" w:rsidRDefault="00001D25" w:rsidP="00001D25">
      <w:pPr>
        <w:pStyle w:val="ListParagraph"/>
        <w:numPr>
          <w:ilvl w:val="0"/>
          <w:numId w:val="16"/>
        </w:numPr>
        <w:rPr>
          <w:rStyle w:val="IntenseEmphasis"/>
          <w:lang w:val="nl-NL"/>
        </w:rPr>
      </w:pPr>
      <w:r>
        <w:rPr>
          <w:rStyle w:val="IntenseEmphasis"/>
          <w:lang w:val="nl-NL"/>
        </w:rPr>
        <w:t>Volgend jaar maar vanaf 15u inpakken</w:t>
      </w:r>
    </w:p>
    <w:p w14:paraId="510B83BB" w14:textId="5FAAEF88" w:rsidR="00001D25" w:rsidRPr="00001D25" w:rsidRDefault="00001D25" w:rsidP="00001D25">
      <w:pPr>
        <w:pStyle w:val="ListParagraph"/>
        <w:numPr>
          <w:ilvl w:val="0"/>
          <w:numId w:val="16"/>
        </w:numPr>
        <w:rPr>
          <w:rStyle w:val="IntenseEmphasis"/>
          <w:lang w:val="nl-NL"/>
        </w:rPr>
      </w:pPr>
      <w:r>
        <w:rPr>
          <w:rStyle w:val="IntenseEmphasis"/>
          <w:lang w:val="nl-NL"/>
        </w:rPr>
        <w:t>Sint laten komen vanaf 16u20.</w:t>
      </w:r>
    </w:p>
    <w:p w14:paraId="356E0648" w14:textId="77777777" w:rsidR="00464557" w:rsidRDefault="00464557" w:rsidP="00824271">
      <w:pPr>
        <w:rPr>
          <w:lang w:val="nl-BE"/>
        </w:rPr>
      </w:pPr>
    </w:p>
    <w:p w14:paraId="75594C3A" w14:textId="0106BE96" w:rsidR="00881098" w:rsidRDefault="00881098" w:rsidP="00881098">
      <w:pPr>
        <w:pStyle w:val="ListParagraph"/>
        <w:numPr>
          <w:ilvl w:val="0"/>
          <w:numId w:val="15"/>
        </w:numPr>
        <w:rPr>
          <w:lang w:val="nl-BE"/>
        </w:rPr>
      </w:pPr>
      <w:r>
        <w:rPr>
          <w:lang w:val="nl-BE"/>
        </w:rPr>
        <w:t xml:space="preserve">Sint: </w:t>
      </w:r>
      <w:r w:rsidRPr="00881098">
        <w:rPr>
          <w:color w:val="0070C0"/>
          <w:lang w:val="nl-BE"/>
        </w:rPr>
        <w:t>Alex</w:t>
      </w:r>
    </w:p>
    <w:p w14:paraId="7ACA2248" w14:textId="77777777" w:rsidR="00881098" w:rsidRDefault="00881098" w:rsidP="00881098">
      <w:pPr>
        <w:pStyle w:val="ListParagraph"/>
        <w:rPr>
          <w:lang w:val="nl-BE"/>
        </w:rPr>
      </w:pPr>
    </w:p>
    <w:p w14:paraId="0A20C717" w14:textId="386E9824" w:rsidR="00881098" w:rsidRDefault="00881098" w:rsidP="00881098">
      <w:pPr>
        <w:pStyle w:val="ListParagraph"/>
        <w:numPr>
          <w:ilvl w:val="0"/>
          <w:numId w:val="15"/>
        </w:numPr>
        <w:rPr>
          <w:lang w:val="nl-BE"/>
        </w:rPr>
      </w:pPr>
      <w:r>
        <w:rPr>
          <w:lang w:val="nl-BE"/>
        </w:rPr>
        <w:t xml:space="preserve">Piet: </w:t>
      </w:r>
      <w:r w:rsidRPr="009F4487">
        <w:rPr>
          <w:color w:val="0070C0"/>
          <w:lang w:val="nl-BE"/>
        </w:rPr>
        <w:t>Marc</w:t>
      </w:r>
      <w:r>
        <w:rPr>
          <w:lang w:val="nl-BE"/>
        </w:rPr>
        <w:t xml:space="preserve"> </w:t>
      </w:r>
      <w:r w:rsidRPr="00881098">
        <w:rPr>
          <w:color w:val="0070C0"/>
          <w:lang w:val="nl-BE"/>
        </w:rPr>
        <w:t>Vincke</w:t>
      </w:r>
    </w:p>
    <w:p w14:paraId="05CF6949" w14:textId="77777777" w:rsidR="00881098" w:rsidRDefault="00881098" w:rsidP="00881098">
      <w:pPr>
        <w:pStyle w:val="ListParagraph"/>
        <w:rPr>
          <w:lang w:val="nl-BE"/>
        </w:rPr>
      </w:pPr>
    </w:p>
    <w:p w14:paraId="4581A535" w14:textId="56B1B425" w:rsidR="00881098" w:rsidRDefault="00881098" w:rsidP="00881098">
      <w:pPr>
        <w:pStyle w:val="ListParagraph"/>
        <w:numPr>
          <w:ilvl w:val="0"/>
          <w:numId w:val="15"/>
        </w:numPr>
        <w:rPr>
          <w:lang w:val="nl-BE"/>
        </w:rPr>
      </w:pPr>
      <w:r>
        <w:rPr>
          <w:lang w:val="nl-BE"/>
        </w:rPr>
        <w:t xml:space="preserve">Ondersteuning Sint &amp; Piet: </w:t>
      </w:r>
      <w:r w:rsidR="00046711" w:rsidRPr="00046711">
        <w:rPr>
          <w:color w:val="0070C0"/>
          <w:lang w:val="nl-BE"/>
        </w:rPr>
        <w:t>Christophe</w:t>
      </w:r>
      <w:r w:rsidR="00046711">
        <w:rPr>
          <w:color w:val="0070C0"/>
          <w:lang w:val="nl-BE"/>
        </w:rPr>
        <w:t xml:space="preserve"> </w:t>
      </w:r>
      <w:r w:rsidR="0093427E">
        <w:rPr>
          <w:color w:val="0070C0"/>
          <w:lang w:val="nl-BE"/>
        </w:rPr>
        <w:t>+ Manu</w:t>
      </w:r>
      <w:r w:rsidR="00733EC3">
        <w:rPr>
          <w:color w:val="0070C0"/>
          <w:lang w:val="nl-BE"/>
        </w:rPr>
        <w:t>ela</w:t>
      </w:r>
      <w:r w:rsidR="0093427E">
        <w:rPr>
          <w:color w:val="0070C0"/>
          <w:lang w:val="nl-BE"/>
        </w:rPr>
        <w:t xml:space="preserve"> (</w:t>
      </w:r>
      <w:r w:rsidR="00046711">
        <w:rPr>
          <w:color w:val="0070C0"/>
          <w:lang w:val="nl-BE"/>
        </w:rPr>
        <w:t>schminken)</w:t>
      </w:r>
    </w:p>
    <w:p w14:paraId="64799A43" w14:textId="77777777" w:rsidR="00881098" w:rsidRPr="00881098" w:rsidRDefault="00881098" w:rsidP="00881098">
      <w:pPr>
        <w:pStyle w:val="ListParagraph"/>
        <w:rPr>
          <w:sz w:val="16"/>
          <w:szCs w:val="16"/>
          <w:lang w:val="nl-BE"/>
        </w:rPr>
      </w:pPr>
    </w:p>
    <w:p w14:paraId="1E8C45A6" w14:textId="3792214A" w:rsidR="00881098" w:rsidRPr="00881098" w:rsidRDefault="00881098" w:rsidP="00881098">
      <w:pPr>
        <w:pStyle w:val="ListParagraph"/>
        <w:rPr>
          <w:sz w:val="16"/>
          <w:szCs w:val="16"/>
          <w:lang w:val="nl-BE"/>
        </w:rPr>
      </w:pPr>
      <w:r w:rsidRPr="00881098">
        <w:rPr>
          <w:sz w:val="16"/>
          <w:szCs w:val="16"/>
          <w:lang w:val="nl-BE"/>
        </w:rPr>
        <w:t>De Sint en Piet helpen bij het omkleden, voorzien van drank, begeleiden naar het zwembad, zakjes uitdelen, …</w:t>
      </w:r>
    </w:p>
    <w:p w14:paraId="7C13DFEF" w14:textId="2182BBAD" w:rsidR="00881098" w:rsidRPr="00881098" w:rsidRDefault="00881098" w:rsidP="00881098">
      <w:pPr>
        <w:pStyle w:val="ListParagraph"/>
        <w:rPr>
          <w:sz w:val="16"/>
          <w:szCs w:val="16"/>
          <w:lang w:val="nl-BE"/>
        </w:rPr>
      </w:pPr>
    </w:p>
    <w:p w14:paraId="72C7E632" w14:textId="5777588F" w:rsidR="00FB2586" w:rsidRDefault="00FB2586" w:rsidP="00FB2586">
      <w:pPr>
        <w:pStyle w:val="ListParagraph"/>
        <w:numPr>
          <w:ilvl w:val="0"/>
          <w:numId w:val="15"/>
        </w:numPr>
        <w:rPr>
          <w:lang w:val="nl-BE"/>
        </w:rPr>
      </w:pPr>
      <w:r>
        <w:rPr>
          <w:lang w:val="nl-BE"/>
        </w:rPr>
        <w:t xml:space="preserve">Helpers zakjes vullen: </w:t>
      </w:r>
      <w:r>
        <w:rPr>
          <w:color w:val="0070C0"/>
          <w:lang w:val="nl-BE"/>
        </w:rPr>
        <w:t xml:space="preserve">Thomas, Mama, Erna </w:t>
      </w:r>
      <w:r w:rsidR="00733EC3">
        <w:rPr>
          <w:color w:val="0070C0"/>
          <w:lang w:val="nl-BE"/>
        </w:rPr>
        <w:t>(Lies &amp; Elien)</w:t>
      </w:r>
      <w:r>
        <w:rPr>
          <w:color w:val="0070C0"/>
          <w:lang w:val="nl-BE"/>
        </w:rPr>
        <w:t xml:space="preserve">, Ellen </w:t>
      </w:r>
      <w:r w:rsidR="00733EC3">
        <w:rPr>
          <w:color w:val="0070C0"/>
          <w:lang w:val="nl-BE"/>
        </w:rPr>
        <w:t>(Warre)</w:t>
      </w:r>
      <w:r>
        <w:rPr>
          <w:color w:val="0070C0"/>
          <w:lang w:val="nl-BE"/>
        </w:rPr>
        <w:t>, Dries, Cédric</w:t>
      </w:r>
      <w:r w:rsidR="0093427E">
        <w:rPr>
          <w:color w:val="0070C0"/>
          <w:lang w:val="nl-BE"/>
        </w:rPr>
        <w:t>, Manu</w:t>
      </w:r>
      <w:r w:rsidR="00733EC3">
        <w:rPr>
          <w:color w:val="0070C0"/>
          <w:lang w:val="nl-BE"/>
        </w:rPr>
        <w:t>ela</w:t>
      </w:r>
      <w:r w:rsidR="0093427E">
        <w:rPr>
          <w:color w:val="0070C0"/>
          <w:lang w:val="nl-BE"/>
        </w:rPr>
        <w:t xml:space="preserve"> (?)</w:t>
      </w:r>
    </w:p>
    <w:p w14:paraId="79D702B3" w14:textId="54893B04" w:rsidR="00FB2586" w:rsidRDefault="00FB2586" w:rsidP="00FB2586">
      <w:pPr>
        <w:pStyle w:val="ListParagraph"/>
        <w:rPr>
          <w:sz w:val="16"/>
          <w:szCs w:val="21"/>
          <w:lang w:val="nl-BE"/>
        </w:rPr>
      </w:pPr>
    </w:p>
    <w:p w14:paraId="2FA9FC12" w14:textId="2920D68B" w:rsidR="002230AF" w:rsidRDefault="002230AF" w:rsidP="00FB2586">
      <w:pPr>
        <w:pStyle w:val="ListParagraph"/>
        <w:rPr>
          <w:sz w:val="16"/>
          <w:szCs w:val="21"/>
          <w:lang w:val="nl-BE"/>
        </w:rPr>
      </w:pPr>
      <w:r>
        <w:rPr>
          <w:sz w:val="16"/>
          <w:szCs w:val="21"/>
          <w:lang w:val="nl-BE"/>
        </w:rPr>
        <w:t>1 persoon voor clementine</w:t>
      </w:r>
      <w:r w:rsidR="008C3FC7">
        <w:rPr>
          <w:sz w:val="16"/>
          <w:szCs w:val="21"/>
          <w:lang w:val="nl-BE"/>
        </w:rPr>
        <w:t xml:space="preserve"> (1 clementine)</w:t>
      </w:r>
    </w:p>
    <w:p w14:paraId="488F74A7" w14:textId="0AC53E1D" w:rsidR="00FB2586" w:rsidRDefault="00FB2586" w:rsidP="00FB2586">
      <w:pPr>
        <w:pStyle w:val="ListParagraph"/>
        <w:rPr>
          <w:sz w:val="16"/>
          <w:szCs w:val="21"/>
          <w:lang w:val="nl-BE"/>
        </w:rPr>
      </w:pPr>
      <w:r>
        <w:rPr>
          <w:sz w:val="16"/>
          <w:szCs w:val="21"/>
          <w:lang w:val="nl-BE"/>
        </w:rPr>
        <w:t>1 persoon voor speculoos</w:t>
      </w:r>
      <w:r w:rsidR="008C3FC7">
        <w:rPr>
          <w:sz w:val="16"/>
          <w:szCs w:val="21"/>
          <w:lang w:val="nl-BE"/>
        </w:rPr>
        <w:t xml:space="preserve"> (1 pakje</w:t>
      </w:r>
      <w:r w:rsidR="00CD5533">
        <w:rPr>
          <w:sz w:val="16"/>
          <w:szCs w:val="21"/>
          <w:lang w:val="nl-BE"/>
        </w:rPr>
        <w:t xml:space="preserve"> </w:t>
      </w:r>
      <w:r w:rsidR="00CD5533">
        <w:rPr>
          <w:sz w:val="16"/>
          <w:szCs w:val="21"/>
          <w:lang w:val="nl-BE"/>
        </w:rPr>
        <w:t>speculoos</w:t>
      </w:r>
      <w:r w:rsidR="008C3FC7">
        <w:rPr>
          <w:sz w:val="16"/>
          <w:szCs w:val="21"/>
          <w:lang w:val="nl-BE"/>
        </w:rPr>
        <w:t>)</w:t>
      </w:r>
    </w:p>
    <w:p w14:paraId="10F710E7" w14:textId="1289DDD2" w:rsidR="002230AF" w:rsidRPr="00D76CF6" w:rsidRDefault="00FB2586" w:rsidP="00FB2586">
      <w:pPr>
        <w:pStyle w:val="ListParagraph"/>
        <w:rPr>
          <w:sz w:val="16"/>
          <w:szCs w:val="21"/>
          <w:lang w:val="nl-NL"/>
        </w:rPr>
      </w:pPr>
      <w:r>
        <w:rPr>
          <w:sz w:val="16"/>
          <w:szCs w:val="21"/>
          <w:lang w:val="nl-BE"/>
        </w:rPr>
        <w:t>1 persoon voor Nic-nacjes</w:t>
      </w:r>
      <w:r w:rsidR="00D76CF6">
        <w:rPr>
          <w:sz w:val="16"/>
          <w:szCs w:val="21"/>
          <w:lang w:val="nl-BE"/>
        </w:rPr>
        <w:t xml:space="preserve"> (1</w:t>
      </w:r>
      <w:r w:rsidR="00EA031C">
        <w:rPr>
          <w:sz w:val="16"/>
          <w:szCs w:val="21"/>
          <w:lang w:val="nl-BE"/>
        </w:rPr>
        <w:t>2</w:t>
      </w:r>
      <w:r w:rsidR="00D76CF6">
        <w:rPr>
          <w:sz w:val="16"/>
          <w:szCs w:val="21"/>
          <w:lang w:val="nl-BE"/>
        </w:rPr>
        <w:t xml:space="preserve"> stuks - </w:t>
      </w:r>
      <w:r w:rsidR="00D76CF6" w:rsidRPr="00D76CF6">
        <w:rPr>
          <w:sz w:val="16"/>
          <w:szCs w:val="21"/>
        </w:rPr>
        <w:t>±</w:t>
      </w:r>
      <w:r w:rsidR="00D76CF6">
        <w:rPr>
          <w:sz w:val="16"/>
          <w:szCs w:val="21"/>
          <w:lang w:val="nl-NL"/>
        </w:rPr>
        <w:t xml:space="preserve"> </w:t>
      </w:r>
      <w:r w:rsidR="00EA031C">
        <w:rPr>
          <w:sz w:val="16"/>
          <w:szCs w:val="21"/>
          <w:lang w:val="nl-NL"/>
        </w:rPr>
        <w:t>25</w:t>
      </w:r>
      <w:r w:rsidR="00D76CF6">
        <w:rPr>
          <w:sz w:val="16"/>
          <w:szCs w:val="21"/>
          <w:lang w:val="nl-NL"/>
        </w:rPr>
        <w:t>g)</w:t>
      </w:r>
    </w:p>
    <w:p w14:paraId="2BD2DDB5" w14:textId="3322C9E0" w:rsidR="002230AF" w:rsidRPr="00D76CF6" w:rsidRDefault="002230AF" w:rsidP="00FB2586">
      <w:pPr>
        <w:pStyle w:val="ListParagraph"/>
        <w:rPr>
          <w:sz w:val="16"/>
          <w:szCs w:val="21"/>
          <w:lang w:val="nl-NL"/>
        </w:rPr>
      </w:pPr>
      <w:r>
        <w:rPr>
          <w:sz w:val="16"/>
          <w:szCs w:val="21"/>
          <w:lang w:val="nl-BE"/>
        </w:rPr>
        <w:t>1 persoon voor lieve vrouwtjes</w:t>
      </w:r>
      <w:r w:rsidR="00D76CF6">
        <w:rPr>
          <w:sz w:val="16"/>
          <w:szCs w:val="21"/>
          <w:lang w:val="nl-BE"/>
        </w:rPr>
        <w:t xml:space="preserve"> (3 stuks - </w:t>
      </w:r>
      <w:r w:rsidR="00D76CF6" w:rsidRPr="00D76CF6">
        <w:rPr>
          <w:sz w:val="16"/>
          <w:szCs w:val="21"/>
        </w:rPr>
        <w:t>±</w:t>
      </w:r>
      <w:r w:rsidR="00D76CF6">
        <w:rPr>
          <w:sz w:val="16"/>
          <w:szCs w:val="21"/>
          <w:lang w:val="nl-NL"/>
        </w:rPr>
        <w:t xml:space="preserve"> 30g)</w:t>
      </w:r>
    </w:p>
    <w:p w14:paraId="059F32EF" w14:textId="4F8CBED3" w:rsidR="00FB2586" w:rsidRDefault="00FB2586" w:rsidP="00FB2586">
      <w:pPr>
        <w:pStyle w:val="ListParagraph"/>
        <w:rPr>
          <w:sz w:val="16"/>
          <w:szCs w:val="21"/>
          <w:lang w:val="nl-BE"/>
        </w:rPr>
      </w:pPr>
      <w:r>
        <w:rPr>
          <w:sz w:val="16"/>
          <w:szCs w:val="21"/>
          <w:lang w:val="nl-BE"/>
        </w:rPr>
        <w:t>1 persoon voor chocolade (</w:t>
      </w:r>
      <w:r w:rsidR="008C3FC7">
        <w:rPr>
          <w:sz w:val="16"/>
          <w:szCs w:val="21"/>
          <w:lang w:val="nl-BE"/>
        </w:rPr>
        <w:t xml:space="preserve">1 </w:t>
      </w:r>
      <w:r>
        <w:rPr>
          <w:sz w:val="16"/>
          <w:szCs w:val="21"/>
          <w:lang w:val="nl-BE"/>
        </w:rPr>
        <w:t xml:space="preserve">figuur &amp; </w:t>
      </w:r>
      <w:r w:rsidR="008C3FC7">
        <w:rPr>
          <w:sz w:val="16"/>
          <w:szCs w:val="21"/>
          <w:lang w:val="nl-BE"/>
        </w:rPr>
        <w:t xml:space="preserve">1 </w:t>
      </w:r>
      <w:r>
        <w:rPr>
          <w:sz w:val="16"/>
          <w:szCs w:val="21"/>
          <w:lang w:val="nl-BE"/>
        </w:rPr>
        <w:t>lolly)</w:t>
      </w:r>
    </w:p>
    <w:p w14:paraId="4771BD23" w14:textId="6CBE8C14" w:rsidR="00FB2586" w:rsidRDefault="00FB2586" w:rsidP="00FB2586">
      <w:pPr>
        <w:pStyle w:val="ListParagraph"/>
        <w:rPr>
          <w:sz w:val="16"/>
          <w:szCs w:val="21"/>
          <w:lang w:val="nl-BE"/>
        </w:rPr>
      </w:pPr>
      <w:r>
        <w:rPr>
          <w:sz w:val="16"/>
          <w:szCs w:val="21"/>
          <w:lang w:val="nl-BE"/>
        </w:rPr>
        <w:t xml:space="preserve">2 personen om het zakje te </w:t>
      </w:r>
      <w:r w:rsidR="00BD0F07">
        <w:rPr>
          <w:sz w:val="16"/>
          <w:szCs w:val="21"/>
          <w:lang w:val="nl-BE"/>
        </w:rPr>
        <w:t>sluiten</w:t>
      </w:r>
      <w:r w:rsidR="00DA3639">
        <w:rPr>
          <w:sz w:val="16"/>
          <w:szCs w:val="21"/>
          <w:lang w:val="nl-BE"/>
        </w:rPr>
        <w:t xml:space="preserve"> en in de stock te plaatsen</w:t>
      </w:r>
      <w:r w:rsidR="002230AF">
        <w:rPr>
          <w:sz w:val="16"/>
          <w:szCs w:val="21"/>
          <w:lang w:val="nl-BE"/>
        </w:rPr>
        <w:t xml:space="preserve"> (best in meerdere dozen)</w:t>
      </w:r>
    </w:p>
    <w:p w14:paraId="7171B809" w14:textId="77777777" w:rsidR="00FB2586" w:rsidRPr="00881098" w:rsidRDefault="00FB2586" w:rsidP="00FB2586">
      <w:pPr>
        <w:pStyle w:val="ListParagraph"/>
        <w:rPr>
          <w:sz w:val="16"/>
          <w:szCs w:val="21"/>
          <w:lang w:val="nl-BE"/>
        </w:rPr>
      </w:pPr>
    </w:p>
    <w:p w14:paraId="32AE26AF" w14:textId="544D14FD" w:rsidR="00FB2586" w:rsidRDefault="00FB2586" w:rsidP="00FB2586">
      <w:pPr>
        <w:pStyle w:val="ListParagraph"/>
        <w:numPr>
          <w:ilvl w:val="0"/>
          <w:numId w:val="15"/>
        </w:numPr>
        <w:rPr>
          <w:lang w:val="nl-BE"/>
        </w:rPr>
      </w:pPr>
      <w:r>
        <w:rPr>
          <w:lang w:val="nl-BE"/>
        </w:rPr>
        <w:t>Boodschappen doen</w:t>
      </w:r>
      <w:r w:rsidR="00077CE9">
        <w:rPr>
          <w:lang w:val="nl-BE"/>
        </w:rPr>
        <w:t xml:space="preserve"> (Collect &amp; Go)</w:t>
      </w:r>
      <w:r>
        <w:rPr>
          <w:lang w:val="nl-BE"/>
        </w:rPr>
        <w:t xml:space="preserve">: </w:t>
      </w:r>
      <w:r>
        <w:rPr>
          <w:color w:val="0070C0"/>
          <w:lang w:val="nl-BE"/>
        </w:rPr>
        <w:t>Thomas</w:t>
      </w:r>
    </w:p>
    <w:p w14:paraId="0863ECDF" w14:textId="7EDED181" w:rsidR="00881098" w:rsidRDefault="00881098" w:rsidP="00824271">
      <w:pPr>
        <w:rPr>
          <w:lang w:val="nl-BE"/>
        </w:rPr>
      </w:pPr>
    </w:p>
    <w:p w14:paraId="45183EEB" w14:textId="77777777" w:rsidR="00851D05" w:rsidRPr="00881098" w:rsidRDefault="00851D05" w:rsidP="00824271">
      <w:pPr>
        <w:rPr>
          <w:lang w:val="nl-BE"/>
        </w:rPr>
      </w:pPr>
    </w:p>
    <w:sectPr w:rsidR="00851D05" w:rsidRPr="00881098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6859C" w14:textId="77777777" w:rsidR="00D53560" w:rsidRDefault="00D53560" w:rsidP="00444233">
      <w:r>
        <w:separator/>
      </w:r>
    </w:p>
  </w:endnote>
  <w:endnote w:type="continuationSeparator" w:id="0">
    <w:p w14:paraId="0BC1093C" w14:textId="77777777" w:rsidR="00D53560" w:rsidRDefault="00D53560" w:rsidP="00444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Gotham Light">
    <w:panose1 w:val="00000000000000000000"/>
    <w:charset w:val="00"/>
    <w:family w:val="auto"/>
    <w:pitch w:val="variable"/>
    <w:sig w:usb0="A000007F" w:usb1="4000004A" w:usb2="00000000" w:usb3="00000000" w:csb0="0000000B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ontserrat SemiBold"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72551149"/>
      <w:docPartObj>
        <w:docPartGallery w:val="Page Numbers (Bottom of Page)"/>
        <w:docPartUnique/>
      </w:docPartObj>
    </w:sdtPr>
    <w:sdtContent>
      <w:p w14:paraId="048DECB0" w14:textId="77777777" w:rsidR="00D42A69" w:rsidRDefault="00D42A69" w:rsidP="00690E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BDDE9F" w14:textId="77777777" w:rsidR="00D42A69" w:rsidRDefault="00D42A69" w:rsidP="00D42A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55889090"/>
      <w:docPartObj>
        <w:docPartGallery w:val="Page Numbers (Bottom of Page)"/>
        <w:docPartUnique/>
      </w:docPartObj>
    </w:sdtPr>
    <w:sdtContent>
      <w:p w14:paraId="7BE9A0E7" w14:textId="77777777" w:rsidR="00D42A69" w:rsidRDefault="00D42A69" w:rsidP="00690E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CEB1D5" w14:textId="77777777" w:rsidR="00D42A69" w:rsidRDefault="00D42A69" w:rsidP="00D42A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8E431" w14:textId="77777777" w:rsidR="00D53560" w:rsidRDefault="00D53560" w:rsidP="00444233">
      <w:r>
        <w:separator/>
      </w:r>
    </w:p>
  </w:footnote>
  <w:footnote w:type="continuationSeparator" w:id="0">
    <w:p w14:paraId="58A6C33D" w14:textId="77777777" w:rsidR="00D53560" w:rsidRDefault="00D53560" w:rsidP="00444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0E51" w14:textId="77777777" w:rsidR="00444233" w:rsidRDefault="00D42A69">
    <w:pPr>
      <w:pStyle w:val="Header"/>
    </w:pPr>
    <w:r w:rsidRPr="0024000F">
      <w:rPr>
        <w:b/>
        <w:noProof/>
        <w:color w:val="FF0000"/>
        <w:sz w:val="28"/>
        <w:szCs w:val="28"/>
        <w:lang w:val="nl-BE" w:eastAsia="nl-BE"/>
      </w:rPr>
      <w:drawing>
        <wp:anchor distT="0" distB="0" distL="114300" distR="114300" simplePos="0" relativeHeight="251658240" behindDoc="0" locked="0" layoutInCell="1" allowOverlap="1" wp14:anchorId="53AF32D7" wp14:editId="033E56B3">
          <wp:simplePos x="0" y="0"/>
          <wp:positionH relativeFrom="column">
            <wp:posOffset>-507609</wp:posOffset>
          </wp:positionH>
          <wp:positionV relativeFrom="paragraph">
            <wp:posOffset>-250190</wp:posOffset>
          </wp:positionV>
          <wp:extent cx="2089150" cy="621030"/>
          <wp:effectExtent l="0" t="0" r="6350" b="0"/>
          <wp:wrapSquare wrapText="bothSides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89150" cy="6210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 xml:space="preserve"> TITLE  \* MERGEFORMAT </w:instrText>
    </w:r>
    <w:r>
      <w:fldChar w:fldCharType="end"/>
    </w:r>
    <w:r w:rsidR="00444233">
      <w:fldChar w:fldCharType="begin"/>
    </w:r>
    <w:r w:rsidR="00444233">
      <w:instrText xml:space="preserve"> TITLE  \* MERGEFORMAT </w:instrText>
    </w:r>
    <w:r w:rsidR="0044423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AF5"/>
    <w:multiLevelType w:val="hybridMultilevel"/>
    <w:tmpl w:val="E01E6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16C1"/>
    <w:multiLevelType w:val="hybridMultilevel"/>
    <w:tmpl w:val="41109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E3C97"/>
    <w:multiLevelType w:val="hybridMultilevel"/>
    <w:tmpl w:val="645226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C1F3F"/>
    <w:multiLevelType w:val="hybridMultilevel"/>
    <w:tmpl w:val="0D18C10A"/>
    <w:lvl w:ilvl="0" w:tplc="36C695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4A09"/>
    <w:multiLevelType w:val="hybridMultilevel"/>
    <w:tmpl w:val="1E121D92"/>
    <w:lvl w:ilvl="0" w:tplc="5B82EF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C5798"/>
    <w:multiLevelType w:val="hybridMultilevel"/>
    <w:tmpl w:val="9E3287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C2FFA"/>
    <w:multiLevelType w:val="hybridMultilevel"/>
    <w:tmpl w:val="66B0E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632C6"/>
    <w:multiLevelType w:val="hybridMultilevel"/>
    <w:tmpl w:val="4134DB98"/>
    <w:lvl w:ilvl="0" w:tplc="7944B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A22E7"/>
    <w:multiLevelType w:val="hybridMultilevel"/>
    <w:tmpl w:val="EA382694"/>
    <w:lvl w:ilvl="0" w:tplc="E99CA49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770C9"/>
    <w:multiLevelType w:val="hybridMultilevel"/>
    <w:tmpl w:val="4E6A9F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7681E"/>
    <w:multiLevelType w:val="hybridMultilevel"/>
    <w:tmpl w:val="37CCF2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071D3"/>
    <w:multiLevelType w:val="hybridMultilevel"/>
    <w:tmpl w:val="19C62E48"/>
    <w:lvl w:ilvl="0" w:tplc="DE8C3B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46BCD"/>
    <w:multiLevelType w:val="hybridMultilevel"/>
    <w:tmpl w:val="AA52A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2260F"/>
    <w:multiLevelType w:val="hybridMultilevel"/>
    <w:tmpl w:val="9CBEC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63648"/>
    <w:multiLevelType w:val="hybridMultilevel"/>
    <w:tmpl w:val="5888D5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35B0C"/>
    <w:multiLevelType w:val="hybridMultilevel"/>
    <w:tmpl w:val="87380D44"/>
    <w:lvl w:ilvl="0" w:tplc="7AC8CB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955528">
    <w:abstractNumId w:val="2"/>
  </w:num>
  <w:num w:numId="2" w16cid:durableId="972176645">
    <w:abstractNumId w:val="0"/>
  </w:num>
  <w:num w:numId="3" w16cid:durableId="1453747404">
    <w:abstractNumId w:val="5"/>
  </w:num>
  <w:num w:numId="4" w16cid:durableId="1053425752">
    <w:abstractNumId w:val="13"/>
  </w:num>
  <w:num w:numId="5" w16cid:durableId="1469468840">
    <w:abstractNumId w:val="6"/>
  </w:num>
  <w:num w:numId="6" w16cid:durableId="1239747116">
    <w:abstractNumId w:val="12"/>
  </w:num>
  <w:num w:numId="7" w16cid:durableId="379205406">
    <w:abstractNumId w:val="10"/>
  </w:num>
  <w:num w:numId="8" w16cid:durableId="138116674">
    <w:abstractNumId w:val="9"/>
  </w:num>
  <w:num w:numId="9" w16cid:durableId="361787315">
    <w:abstractNumId w:val="14"/>
  </w:num>
  <w:num w:numId="10" w16cid:durableId="949823531">
    <w:abstractNumId w:val="11"/>
  </w:num>
  <w:num w:numId="11" w16cid:durableId="2057386641">
    <w:abstractNumId w:val="1"/>
  </w:num>
  <w:num w:numId="12" w16cid:durableId="119495403">
    <w:abstractNumId w:val="4"/>
  </w:num>
  <w:num w:numId="13" w16cid:durableId="877468183">
    <w:abstractNumId w:val="7"/>
  </w:num>
  <w:num w:numId="14" w16cid:durableId="539824906">
    <w:abstractNumId w:val="3"/>
  </w:num>
  <w:num w:numId="15" w16cid:durableId="757215584">
    <w:abstractNumId w:val="15"/>
  </w:num>
  <w:num w:numId="16" w16cid:durableId="9063770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98"/>
    <w:rsid w:val="00001D25"/>
    <w:rsid w:val="00006303"/>
    <w:rsid w:val="0000748B"/>
    <w:rsid w:val="00025694"/>
    <w:rsid w:val="00026AE5"/>
    <w:rsid w:val="00046711"/>
    <w:rsid w:val="00060960"/>
    <w:rsid w:val="00077CE9"/>
    <w:rsid w:val="000961D0"/>
    <w:rsid w:val="00097575"/>
    <w:rsid w:val="000A290D"/>
    <w:rsid w:val="000B46A7"/>
    <w:rsid w:val="000C6B3D"/>
    <w:rsid w:val="001239CE"/>
    <w:rsid w:val="00142053"/>
    <w:rsid w:val="0016232E"/>
    <w:rsid w:val="00184342"/>
    <w:rsid w:val="001B7DE4"/>
    <w:rsid w:val="001D07D9"/>
    <w:rsid w:val="001D0994"/>
    <w:rsid w:val="00215808"/>
    <w:rsid w:val="00221558"/>
    <w:rsid w:val="002230AF"/>
    <w:rsid w:val="00254D3D"/>
    <w:rsid w:val="00267F46"/>
    <w:rsid w:val="002A1E10"/>
    <w:rsid w:val="002C5B0C"/>
    <w:rsid w:val="00325DBE"/>
    <w:rsid w:val="00396BEE"/>
    <w:rsid w:val="003A5649"/>
    <w:rsid w:val="004032F1"/>
    <w:rsid w:val="00420DA4"/>
    <w:rsid w:val="00444233"/>
    <w:rsid w:val="00464557"/>
    <w:rsid w:val="004A54D6"/>
    <w:rsid w:val="004C0105"/>
    <w:rsid w:val="004C0B0C"/>
    <w:rsid w:val="005408C1"/>
    <w:rsid w:val="0055422C"/>
    <w:rsid w:val="00560309"/>
    <w:rsid w:val="005B4CC3"/>
    <w:rsid w:val="005E58A9"/>
    <w:rsid w:val="00604C6D"/>
    <w:rsid w:val="0060537F"/>
    <w:rsid w:val="00636D7D"/>
    <w:rsid w:val="0067622F"/>
    <w:rsid w:val="00733EC3"/>
    <w:rsid w:val="0073539C"/>
    <w:rsid w:val="00746D82"/>
    <w:rsid w:val="0076057F"/>
    <w:rsid w:val="00803957"/>
    <w:rsid w:val="00803F4D"/>
    <w:rsid w:val="008125D1"/>
    <w:rsid w:val="00824271"/>
    <w:rsid w:val="00851D05"/>
    <w:rsid w:val="00881098"/>
    <w:rsid w:val="008C3FC7"/>
    <w:rsid w:val="00913158"/>
    <w:rsid w:val="00927FCE"/>
    <w:rsid w:val="00932BC7"/>
    <w:rsid w:val="009340D4"/>
    <w:rsid w:val="0093427E"/>
    <w:rsid w:val="00955278"/>
    <w:rsid w:val="009F224A"/>
    <w:rsid w:val="009F4487"/>
    <w:rsid w:val="00A13E48"/>
    <w:rsid w:val="00A64471"/>
    <w:rsid w:val="00A83C4C"/>
    <w:rsid w:val="00A87015"/>
    <w:rsid w:val="00AA053A"/>
    <w:rsid w:val="00AC05DE"/>
    <w:rsid w:val="00AC25B2"/>
    <w:rsid w:val="00AF61BE"/>
    <w:rsid w:val="00B0159A"/>
    <w:rsid w:val="00B200B2"/>
    <w:rsid w:val="00B27B90"/>
    <w:rsid w:val="00B53026"/>
    <w:rsid w:val="00B63F13"/>
    <w:rsid w:val="00B856F3"/>
    <w:rsid w:val="00BD0F07"/>
    <w:rsid w:val="00BE7CCD"/>
    <w:rsid w:val="00C10F68"/>
    <w:rsid w:val="00C11845"/>
    <w:rsid w:val="00C20582"/>
    <w:rsid w:val="00C83915"/>
    <w:rsid w:val="00CD5533"/>
    <w:rsid w:val="00CD6967"/>
    <w:rsid w:val="00D0391B"/>
    <w:rsid w:val="00D2535F"/>
    <w:rsid w:val="00D415CD"/>
    <w:rsid w:val="00D42A69"/>
    <w:rsid w:val="00D53560"/>
    <w:rsid w:val="00D60563"/>
    <w:rsid w:val="00D67253"/>
    <w:rsid w:val="00D7107D"/>
    <w:rsid w:val="00D76CF6"/>
    <w:rsid w:val="00DA3639"/>
    <w:rsid w:val="00DB0CFE"/>
    <w:rsid w:val="00DB54E1"/>
    <w:rsid w:val="00DE0968"/>
    <w:rsid w:val="00DE16E0"/>
    <w:rsid w:val="00DF3C3F"/>
    <w:rsid w:val="00E00B8C"/>
    <w:rsid w:val="00E066BE"/>
    <w:rsid w:val="00EA031C"/>
    <w:rsid w:val="00EA27E9"/>
    <w:rsid w:val="00F02180"/>
    <w:rsid w:val="00F30920"/>
    <w:rsid w:val="00F85836"/>
    <w:rsid w:val="00FB2586"/>
    <w:rsid w:val="00FE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FB2F2DB"/>
  <w15:chartTrackingRefBased/>
  <w15:docId w15:val="{514FB22D-4CDB-044F-A85C-09460084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D82"/>
    <w:rPr>
      <w:rFonts w:ascii="Montserrat" w:hAnsi="Montserra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471"/>
    <w:pPr>
      <w:keepNext/>
      <w:keepLines/>
      <w:spacing w:before="240"/>
      <w:outlineLvl w:val="0"/>
    </w:pPr>
    <w:rPr>
      <w:rFonts w:eastAsiaTheme="majorEastAsia" w:cstheme="majorBidi"/>
      <w:color w:val="428BCA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253"/>
    <w:pPr>
      <w:keepNext/>
      <w:keepLines/>
      <w:spacing w:before="40"/>
      <w:outlineLvl w:val="1"/>
    </w:pPr>
    <w:rPr>
      <w:rFonts w:eastAsiaTheme="majorEastAsia" w:cstheme="majorBidi"/>
      <w:b/>
      <w:color w:val="3D80BA"/>
      <w:sz w:val="24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D82"/>
    <w:pPr>
      <w:keepNext/>
      <w:keepLines/>
      <w:spacing w:before="40"/>
      <w:outlineLvl w:val="2"/>
    </w:pPr>
    <w:rPr>
      <w:rFonts w:eastAsiaTheme="majorEastAsia" w:cstheme="majorBidi"/>
      <w:color w:val="2F3D4A"/>
      <w:lang w:val="nl-N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6D82"/>
    <w:pPr>
      <w:keepNext/>
      <w:keepLines/>
      <w:spacing w:before="40"/>
      <w:outlineLvl w:val="3"/>
    </w:pPr>
    <w:rPr>
      <w:rFonts w:eastAsiaTheme="majorEastAsia" w:cstheme="majorBidi"/>
      <w:i/>
      <w:iCs/>
      <w:color w:val="2F3D4A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471"/>
    <w:rPr>
      <w:rFonts w:ascii="Gotham Light" w:eastAsiaTheme="majorEastAsia" w:hAnsi="Gotham Light" w:cstheme="majorBidi"/>
      <w:color w:val="428BCA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7253"/>
    <w:rPr>
      <w:rFonts w:ascii="Montserrat" w:eastAsiaTheme="majorEastAsia" w:hAnsi="Montserrat" w:cstheme="majorBidi"/>
      <w:b/>
      <w:color w:val="3D80BA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746D82"/>
    <w:rPr>
      <w:rFonts w:ascii="Montserrat" w:eastAsiaTheme="majorEastAsia" w:hAnsi="Montserrat" w:cstheme="majorBidi"/>
      <w:color w:val="2F3D4A"/>
      <w:sz w:val="20"/>
      <w:lang w:val="nl-NL"/>
    </w:rPr>
  </w:style>
  <w:style w:type="paragraph" w:styleId="ListParagraph">
    <w:name w:val="List Paragraph"/>
    <w:basedOn w:val="Normal"/>
    <w:uiPriority w:val="34"/>
    <w:qFormat/>
    <w:rsid w:val="00396BE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46D82"/>
    <w:rPr>
      <w:rFonts w:ascii="Montserrat" w:eastAsiaTheme="majorEastAsia" w:hAnsi="Montserrat" w:cstheme="majorBidi"/>
      <w:i/>
      <w:iCs/>
      <w:color w:val="2F3D4A"/>
      <w:sz w:val="20"/>
      <w:lang w:val="nl-NL"/>
    </w:rPr>
  </w:style>
  <w:style w:type="character" w:styleId="Hyperlink">
    <w:name w:val="Hyperlink"/>
    <w:basedOn w:val="DefaultParagraphFont"/>
    <w:uiPriority w:val="99"/>
    <w:unhideWhenUsed/>
    <w:rsid w:val="004C0B0C"/>
    <w:rPr>
      <w:color w:val="2E81C9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6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42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33"/>
    <w:rPr>
      <w:rFonts w:ascii="Gotham Light" w:hAnsi="Gotham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4442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33"/>
    <w:rPr>
      <w:rFonts w:ascii="Gotham Light" w:hAnsi="Gotham Light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D82"/>
    <w:pPr>
      <w:contextualSpacing/>
    </w:pPr>
    <w:rPr>
      <w:rFonts w:eastAsiaTheme="majorEastAsia" w:cstheme="majorBidi"/>
      <w:color w:val="428BCA"/>
      <w:spacing w:val="-10"/>
      <w:kern w:val="28"/>
      <w:sz w:val="40"/>
      <w:szCs w:val="56"/>
      <w:lang w:val="nl-NL"/>
    </w:rPr>
  </w:style>
  <w:style w:type="character" w:customStyle="1" w:styleId="TitleChar">
    <w:name w:val="Title Char"/>
    <w:basedOn w:val="DefaultParagraphFont"/>
    <w:link w:val="Title"/>
    <w:uiPriority w:val="10"/>
    <w:rsid w:val="00746D82"/>
    <w:rPr>
      <w:rFonts w:ascii="Montserrat" w:eastAsiaTheme="majorEastAsia" w:hAnsi="Montserrat" w:cstheme="majorBidi"/>
      <w:color w:val="428BCA"/>
      <w:spacing w:val="-10"/>
      <w:kern w:val="28"/>
      <w:sz w:val="40"/>
      <w:szCs w:val="56"/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D42A69"/>
  </w:style>
  <w:style w:type="paragraph" w:styleId="Subtitle">
    <w:name w:val="Subtitle"/>
    <w:basedOn w:val="Normal"/>
    <w:next w:val="Normal"/>
    <w:link w:val="SubtitleChar"/>
    <w:uiPriority w:val="11"/>
    <w:qFormat/>
    <w:rsid w:val="00C83915"/>
    <w:pPr>
      <w:numPr>
        <w:ilvl w:val="1"/>
      </w:numPr>
      <w:spacing w:after="160"/>
    </w:pPr>
    <w:rPr>
      <w:rFonts w:eastAsiaTheme="minorEastAsia" w:cs="Times New Roman (Body CS)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3915"/>
    <w:rPr>
      <w:rFonts w:ascii="Gotham Light" w:eastAsiaTheme="minorEastAsia" w:hAnsi="Gotham Light" w:cs="Times New Roman (Body CS)"/>
      <w:color w:val="5A5A5A" w:themeColor="text1" w:themeTint="A5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D60563"/>
    <w:rPr>
      <w:rFonts w:ascii="Montserrat SemiBold" w:hAnsi="Montserrat SemiBold"/>
      <w:b/>
      <w:bCs/>
      <w:i/>
      <w:iCs/>
      <w:color w:val="428B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6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28BC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649"/>
    <w:rPr>
      <w:rFonts w:ascii="Gotham Light" w:hAnsi="Gotham Light"/>
      <w:i/>
      <w:iCs/>
      <w:color w:val="428BCA"/>
      <w:sz w:val="20"/>
    </w:rPr>
  </w:style>
  <w:style w:type="character" w:styleId="IntenseReference">
    <w:name w:val="Intense Reference"/>
    <w:basedOn w:val="DefaultParagraphFont"/>
    <w:uiPriority w:val="32"/>
    <w:qFormat/>
    <w:rsid w:val="00B856F3"/>
    <w:rPr>
      <w:b/>
      <w:bCs/>
      <w:smallCaps/>
      <w:color w:val="428BCA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858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836"/>
    <w:rPr>
      <w:rFonts w:ascii="Gotham Light" w:hAnsi="Gotham Light"/>
      <w:i/>
      <w:iCs/>
      <w:color w:val="404040" w:themeColor="text1" w:themeTint="BF"/>
      <w:sz w:val="20"/>
    </w:rPr>
  </w:style>
  <w:style w:type="paragraph" w:styleId="NoSpacing">
    <w:name w:val="No Spacing"/>
    <w:uiPriority w:val="1"/>
    <w:qFormat/>
    <w:rsid w:val="00746D82"/>
    <w:rPr>
      <w:rFonts w:ascii="Montserrat" w:hAnsi="Montserra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aelbrecht/Dropbox/Bestuur%20AZL/Procedures%20en%20sjablonen/Sjabloon%20voor%20document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C5B949-ED9E-F647-8FF1-6A9C4E517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voor documenten.dotx</Template>
  <TotalTime>25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Aelbrecht</dc:creator>
  <cp:keywords/>
  <dc:description/>
  <cp:lastModifiedBy>Thomas Aelbrecht</cp:lastModifiedBy>
  <cp:revision>29</cp:revision>
  <dcterms:created xsi:type="dcterms:W3CDTF">2021-11-14T12:57:00Z</dcterms:created>
  <dcterms:modified xsi:type="dcterms:W3CDTF">2022-11-13T13:24:00Z</dcterms:modified>
</cp:coreProperties>
</file>